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5168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0E1BE0" w:rsidP="00ED50C4">
            <w:pPr>
              <w:pStyle w:val="Help"/>
              <w:jc w:val="center"/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67729D" w:rsidRDefault="000E1BE0" w:rsidP="00ED50C4">
      <w:pPr>
        <w:pStyle w:val="Help"/>
        <w:jc w:val="center"/>
      </w:pPr>
      <w:r>
        <w:rPr>
          <w:noProof/>
          <w:lang w:val="fr-CH" w:eastAsia="fr-CH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1347470</wp:posOffset>
                </wp:positionH>
                <wp:positionV relativeFrom="paragraph">
                  <wp:posOffset>175895</wp:posOffset>
                </wp:positionV>
                <wp:extent cx="3021965" cy="2667000"/>
                <wp:effectExtent l="0" t="0" r="6985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1965" cy="2667000"/>
                          <a:chOff x="0" y="0"/>
                          <a:chExt cx="3021965" cy="2667000"/>
                        </a:xfrm>
                      </wpg:grpSpPr>
                      <wps:wsp>
                        <wps:cNvPr id="6" name="Organigramme : Opération manuelle 6"/>
                        <wps:cNvSpPr/>
                        <wps:spPr>
                          <a:xfrm>
                            <a:off x="0" y="1714500"/>
                            <a:ext cx="3021965" cy="952500"/>
                          </a:xfrm>
                          <a:prstGeom prst="flowChartManualOperation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1419225" y="647700"/>
                            <a:ext cx="173355" cy="1070610"/>
                          </a:xfrm>
                          <a:prstGeom prst="rect">
                            <a:avLst/>
                          </a:prstGeom>
                          <a:blipFill>
                            <a:blip r:embed="rId8"/>
                            <a:tile tx="0" ty="0" sx="100000" sy="100000" flip="none" algn="tl"/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riangle isocèle 8"/>
                        <wps:cNvSpPr/>
                        <wps:spPr>
                          <a:xfrm>
                            <a:off x="142875" y="0"/>
                            <a:ext cx="2707640" cy="1289050"/>
                          </a:xfrm>
                          <a:prstGeom prst="triangle">
                            <a:avLst/>
                          </a:prstGeom>
                          <a:blipFill>
                            <a:blip r:embed="rId9"/>
                            <a:tile tx="0" ty="0" sx="100000" sy="100000" flip="none" algn="tl"/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183497" id="Groupe 9" o:spid="_x0000_s1026" style="position:absolute;margin-left:106.1pt;margin-top:13.85pt;width:237.95pt;height:210pt;z-index:251663360" coordsize="30219,266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">
                <v:shapetype id="_x0000_t119" coordsize="21600,21600" o:spt="119" path="m,l21600,,17240,21600r-12880,xe">
                  <v:stroke joinstyle="miter"/>
                  <v:path gradientshapeok="t" o:connecttype="custom" o:connectlocs="10800,0;2180,10800;10800,21600;19420,10800" textboxrect="4321,0,17204,21600"/>
                </v:shapetype>
                <v:shape id="Organigramme : Opération manuelle 6" o:spid="_x0000_s1027" type="#_x0000_t119" style="position:absolute;top:17145;width:30219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" stroked="f" strokeweight="1pt">
                  <v:fill r:id="rId10" o:title="" recolor="t" rotate="t" type="tile"/>
                </v:shape>
                <v:rect id="Rectangle 7" o:spid="_x0000_s1028" style="position:absolute;left:14192;top:6477;width:1733;height:10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" stroked="f" strokeweight="1pt">
                  <v:fill r:id="rId10" o:title="" recolor="t" rotate="t" type="tile"/>
                </v:re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Triangle isocèle 8" o:spid="_x0000_s1029" type="#_x0000_t5" style="position:absolute;left:1428;width:27077;height:12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" stroked="f" strokeweight="1pt">
                  <v:fill r:id="rId11" o:title="" recolor="t" rotate="t" type="tile"/>
                </v:shape>
              </v:group>
            </w:pict>
          </mc:Fallback>
        </mc:AlternateContent>
      </w: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E6E388" wp14:editId="2806887D">
                <wp:simplePos x="0" y="0"/>
                <wp:positionH relativeFrom="column">
                  <wp:posOffset>1676400</wp:posOffset>
                </wp:positionH>
                <wp:positionV relativeFrom="paragraph">
                  <wp:posOffset>76200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0E1BE0" w:rsidP="000E1BE0">
                            <w:pPr>
                              <w:pStyle w:val="Help"/>
                              <w:ind w:left="708"/>
                            </w:pPr>
                            <w: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t>Fiaux,Mounir</w:t>
                            </w:r>
                            <w:proofErr w:type="spellEnd"/>
                            <w:proofErr w:type="gramEnd"/>
                          </w:p>
                          <w:p w:rsidR="004F521F" w:rsidRPr="0062247F" w:rsidRDefault="000E1BE0" w:rsidP="00ED50C4">
                            <w:pPr>
                              <w:pStyle w:val="Help"/>
                            </w:pPr>
                            <w:r>
                              <w:t>Mounir-yann.Fiaux@gmail.com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132pt;margin-top:6pt;width:89.95pt;height:68.2pt;z-index:25165619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" filled="f" stroked="f">
                <v:textbox>
                  <w:txbxContent>
                    <w:p w:rsidR="004F521F" w:rsidRPr="0067729D" w:rsidRDefault="000E1BE0" w:rsidP="000E1BE0">
                      <w:pPr>
                        <w:pStyle w:val="Help"/>
                        <w:ind w:left="708"/>
                      </w:pPr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Fiaux,Mounir</w:t>
                      </w:r>
                      <w:proofErr w:type="spellEnd"/>
                      <w:proofErr w:type="gramEnd"/>
                    </w:p>
                    <w:p w:rsidR="004F521F" w:rsidRPr="0062247F" w:rsidRDefault="000E1BE0" w:rsidP="00ED50C4">
                      <w:pPr>
                        <w:pStyle w:val="Help"/>
                      </w:pPr>
                      <w:r>
                        <w:t>Mounir-yann.Fiaux@gmail.com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2C6F74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8240" behindDoc="0" locked="0" layoutInCell="0" allowOverlap="1" wp14:anchorId="6FB3C653" wp14:editId="62D6FDA6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127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2C6F74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ECC49F9" wp14:editId="096ED548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1336D7" w:rsidP="00ED50C4">
                            <w:pPr>
                              <w:pStyle w:val="Help"/>
                              <w:jc w:val="center"/>
                            </w:pPr>
                            <w:r>
                              <w:t>SI-C1A</w:t>
                            </w:r>
                          </w:p>
                          <w:p w:rsidR="004F521F" w:rsidRDefault="001336D7" w:rsidP="00ED50C4">
                            <w:pPr>
                              <w:pStyle w:val="Help"/>
                              <w:jc w:val="center"/>
                            </w:pPr>
                            <w:r>
                              <w:t>13.03.2019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margin-left:164pt;margin-top:2.65pt;width:119.25pt;height:53.5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YIyx5s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1336D7" w:rsidP="00ED50C4">
                      <w:pPr>
                        <w:pStyle w:val="Help"/>
                        <w:jc w:val="center"/>
                      </w:pPr>
                      <w:r>
                        <w:t>SI-C1A</w:t>
                      </w:r>
                    </w:p>
                    <w:p w:rsidR="004F521F" w:rsidRDefault="001336D7" w:rsidP="00ED50C4">
                      <w:pPr>
                        <w:pStyle w:val="Help"/>
                        <w:jc w:val="center"/>
                      </w:pPr>
                      <w:r>
                        <w:t>13.03.2019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1F6623" w:rsidRDefault="003F2179">
      <w:pPr>
        <w:pStyle w:val="TM1"/>
        <w:rPr>
          <w:rFonts w:asciiTheme="minorHAnsi" w:eastAsiaTheme="minorEastAsia" w:hAnsiTheme="minorHAnsi" w:cstheme="minorBidi"/>
          <w:szCs w:val="24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2333847" w:history="1">
        <w:r w:rsidR="001F6623" w:rsidRPr="00B93FE9">
          <w:rPr>
            <w:rStyle w:val="Lienhypertexte"/>
          </w:rPr>
          <w:t>1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Introduction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_Toc2333847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0E1BE0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F6D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8" w:history="1">
        <w:r w:rsidR="001F6623" w:rsidRPr="00B93FE9">
          <w:rPr>
            <w:rStyle w:val="Lienhypertexte"/>
            <w:iCs/>
            <w:noProof/>
          </w:rPr>
          <w:t>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Cadre, description et motivation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49" w:history="1">
        <w:r w:rsidR="001F6623" w:rsidRPr="00B93FE9">
          <w:rPr>
            <w:rStyle w:val="Lienhypertexte"/>
            <w:iCs/>
            <w:noProof/>
          </w:rPr>
          <w:t>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Organisation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_Toc2333849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0" w:history="1">
        <w:r w:rsidR="001F6623" w:rsidRPr="00B93FE9">
          <w:rPr>
            <w:rStyle w:val="Lienhypertexte"/>
            <w:iCs/>
            <w:noProof/>
          </w:rPr>
          <w:t>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Objectifs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1" w:history="1">
        <w:r w:rsidR="001F6623" w:rsidRPr="00B93FE9">
          <w:rPr>
            <w:rStyle w:val="Lienhypertexte"/>
            <w:iCs/>
            <w:noProof/>
          </w:rPr>
          <w:t>1.4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Planification initiale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52" w:history="1">
        <w:r w:rsidR="001F6623" w:rsidRPr="00B93FE9">
          <w:rPr>
            <w:rStyle w:val="Lienhypertexte"/>
          </w:rPr>
          <w:t>2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Analyse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_Toc2333852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0E1BE0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F6D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3" w:history="1">
        <w:r w:rsidR="001F6623" w:rsidRPr="00B93FE9">
          <w:rPr>
            <w:rStyle w:val="Lienhypertexte"/>
            <w:iCs/>
            <w:noProof/>
          </w:rPr>
          <w:t>2.1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Use cases et scénarios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4" w:history="1">
        <w:r w:rsidR="001F6623" w:rsidRPr="00B93FE9">
          <w:rPr>
            <w:rStyle w:val="Lienhypertexte"/>
            <w:noProof/>
            <w:lang w:val="en"/>
          </w:rPr>
          <w:t>2.1.1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1)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5" w:history="1">
        <w:r w:rsidR="001F6623" w:rsidRPr="00B93FE9">
          <w:rPr>
            <w:rStyle w:val="Lienhypertexte"/>
            <w:noProof/>
            <w:lang w:val="en"/>
          </w:rPr>
          <w:t>2.1.2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2)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6" w:history="1">
        <w:r w:rsidR="001F6623" w:rsidRPr="00B93FE9">
          <w:rPr>
            <w:rStyle w:val="Lienhypertexte"/>
            <w:noProof/>
            <w:lang w:val="en"/>
          </w:rPr>
          <w:t>2.1.3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  <w:lang w:val="en"/>
          </w:rPr>
          <w:t>(Use case …)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7" w:history="1">
        <w:r w:rsidR="001F6623" w:rsidRPr="00B93FE9">
          <w:rPr>
            <w:rStyle w:val="Lienhypertexte"/>
            <w:iCs/>
            <w:noProof/>
          </w:rPr>
          <w:t>2.2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Conceptuel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8" w:history="1">
        <w:r w:rsidR="001F6623" w:rsidRPr="00B93FE9">
          <w:rPr>
            <w:rStyle w:val="Lienhypertexte"/>
            <w:iCs/>
            <w:noProof/>
          </w:rPr>
          <w:t>2.3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Stratégie de test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59" w:history="1">
        <w:r w:rsidR="001F6623" w:rsidRPr="00B93FE9">
          <w:rPr>
            <w:rStyle w:val="Lienhypertexte"/>
            <w:iCs/>
            <w:noProof/>
          </w:rPr>
          <w:t>2.4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Budget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_Toc2333859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0" w:history="1">
        <w:r w:rsidR="001F6623" w:rsidRPr="00B93FE9">
          <w:rPr>
            <w:rStyle w:val="Lienhypertexte"/>
          </w:rPr>
          <w:t>3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Implémentation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_Toc2333860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0E1BE0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F6D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1" w:history="1">
        <w:r w:rsidR="001F6623" w:rsidRPr="00B93FE9">
          <w:rPr>
            <w:rStyle w:val="Lienhypertexte"/>
            <w:iCs/>
            <w:noProof/>
          </w:rPr>
          <w:t>3.1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Vue d’ensemble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2" w:history="1">
        <w:r w:rsidR="001F6623" w:rsidRPr="00B93FE9">
          <w:rPr>
            <w:rStyle w:val="Lienhypertexte"/>
            <w:iCs/>
            <w:noProof/>
          </w:rPr>
          <w:t>3.2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Choix techniques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_Toc2333862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3" w:history="1">
        <w:r w:rsidR="001F6623" w:rsidRPr="00B93FE9">
          <w:rPr>
            <w:rStyle w:val="Lienhypertexte"/>
            <w:iCs/>
            <w:noProof/>
          </w:rPr>
          <w:t>3.3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Modèle Logique de données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_Toc2333863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4" w:history="1">
        <w:r w:rsidR="001F6623" w:rsidRPr="00B93FE9">
          <w:rPr>
            <w:rStyle w:val="Lienhypertexte"/>
            <w:iCs/>
            <w:noProof/>
          </w:rPr>
          <w:t>3.4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Points techniques spécifiques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5" w:history="1">
        <w:r w:rsidR="001F6623" w:rsidRPr="00B93FE9">
          <w:rPr>
            <w:rStyle w:val="Lienhypertexte"/>
            <w:noProof/>
          </w:rPr>
          <w:t>3.4.1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1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6" w:history="1">
        <w:r w:rsidR="001F6623" w:rsidRPr="00B93FE9">
          <w:rPr>
            <w:rStyle w:val="Lienhypertexte"/>
            <w:noProof/>
          </w:rPr>
          <w:t>3.4.2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2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_Toc2333866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7" w:history="1">
        <w:r w:rsidR="001F6623" w:rsidRPr="00B93FE9">
          <w:rPr>
            <w:rStyle w:val="Lienhypertexte"/>
            <w:noProof/>
          </w:rPr>
          <w:t>3.4.3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noProof/>
          </w:rPr>
          <w:t>Point …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_Toc2333867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68" w:history="1">
        <w:r w:rsidR="001F6623" w:rsidRPr="00B93FE9">
          <w:rPr>
            <w:rStyle w:val="Lienhypertexte"/>
            <w:iCs/>
            <w:noProof/>
          </w:rPr>
          <w:t>3.5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Livraisons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_Toc2333868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69" w:history="1">
        <w:r w:rsidR="001F6623" w:rsidRPr="00B93FE9">
          <w:rPr>
            <w:rStyle w:val="Lienhypertexte"/>
          </w:rPr>
          <w:t>4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Tests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_Toc2333869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0E1BE0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F6D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0" w:history="1">
        <w:r w:rsidR="001F6623" w:rsidRPr="00B93FE9">
          <w:rPr>
            <w:rStyle w:val="Lienhypertexte"/>
            <w:iCs/>
            <w:noProof/>
          </w:rPr>
          <w:t>4.1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Tests effectués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_Toc2333870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1" w:history="1">
        <w:r w:rsidR="001F6623" w:rsidRPr="00B93FE9">
          <w:rPr>
            <w:rStyle w:val="Lienhypertexte"/>
            <w:iCs/>
            <w:noProof/>
          </w:rPr>
          <w:t>4.2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Erreurs restantes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_Toc2333871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2" w:history="1">
        <w:r w:rsidR="001F6623" w:rsidRPr="00B93FE9">
          <w:rPr>
            <w:rStyle w:val="Lienhypertexte"/>
          </w:rPr>
          <w:t>5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Conclusions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_Toc2333872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0E1BE0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F6D21">
      <w:pPr>
        <w:pStyle w:val="TM1"/>
        <w:rPr>
          <w:rFonts w:asciiTheme="minorHAnsi" w:eastAsiaTheme="minorEastAsia" w:hAnsiTheme="minorHAnsi" w:cstheme="minorBidi"/>
          <w:szCs w:val="24"/>
        </w:rPr>
      </w:pPr>
      <w:hyperlink w:anchor="_Toc2333873" w:history="1">
        <w:r w:rsidR="001F6623" w:rsidRPr="00B93FE9">
          <w:rPr>
            <w:rStyle w:val="Lienhypertexte"/>
          </w:rPr>
          <w:t>6</w:t>
        </w:r>
        <w:r w:rsidR="001F6623">
          <w:rPr>
            <w:rFonts w:asciiTheme="minorHAnsi" w:eastAsiaTheme="minorEastAsia" w:hAnsiTheme="minorHAnsi" w:cstheme="minorBidi"/>
            <w:szCs w:val="24"/>
          </w:rPr>
          <w:tab/>
        </w:r>
        <w:r w:rsidR="001F6623" w:rsidRPr="00B93FE9">
          <w:rPr>
            <w:rStyle w:val="Lienhypertexte"/>
          </w:rPr>
          <w:t>Annexes</w:t>
        </w:r>
        <w:r w:rsidR="001F6623">
          <w:rPr>
            <w:webHidden/>
          </w:rPr>
          <w:tab/>
        </w:r>
        <w:r w:rsidR="001F6623">
          <w:rPr>
            <w:webHidden/>
          </w:rPr>
          <w:fldChar w:fldCharType="begin"/>
        </w:r>
        <w:r w:rsidR="001F6623">
          <w:rPr>
            <w:webHidden/>
          </w:rPr>
          <w:instrText xml:space="preserve"> PAGEREF _Toc2333873 \h </w:instrText>
        </w:r>
        <w:r w:rsidR="001F6623">
          <w:rPr>
            <w:webHidden/>
          </w:rPr>
        </w:r>
        <w:r w:rsidR="001F6623">
          <w:rPr>
            <w:webHidden/>
          </w:rPr>
          <w:fldChar w:fldCharType="separate"/>
        </w:r>
        <w:r w:rsidR="000E1BE0">
          <w:rPr>
            <w:webHidden/>
          </w:rPr>
          <w:t>3</w:t>
        </w:r>
        <w:r w:rsidR="001F6623">
          <w:rPr>
            <w:webHidden/>
          </w:rPr>
          <w:fldChar w:fldCharType="end"/>
        </w:r>
      </w:hyperlink>
    </w:p>
    <w:p w:rsidR="001F6623" w:rsidRDefault="00EF6D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4" w:history="1">
        <w:r w:rsidR="001F6623" w:rsidRPr="00B93FE9">
          <w:rPr>
            <w:rStyle w:val="Lienhypertexte"/>
            <w:iCs/>
            <w:noProof/>
          </w:rPr>
          <w:t>6.1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Sources – Bibliographie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_Toc2333874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1F6623" w:rsidRDefault="00EF6D21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2333875" w:history="1">
        <w:r w:rsidR="001F6623" w:rsidRPr="00B93FE9">
          <w:rPr>
            <w:rStyle w:val="Lienhypertexte"/>
            <w:iCs/>
            <w:noProof/>
          </w:rPr>
          <w:t>6.2</w:t>
        </w:r>
        <w:r w:rsidR="001F6623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1F6623" w:rsidRPr="00B93FE9">
          <w:rPr>
            <w:rStyle w:val="Lienhypertexte"/>
            <w:iCs/>
            <w:noProof/>
          </w:rPr>
          <w:t>Journal de bord du projet</w:t>
        </w:r>
        <w:r w:rsidR="001F6623">
          <w:rPr>
            <w:noProof/>
            <w:webHidden/>
          </w:rPr>
          <w:tab/>
        </w:r>
        <w:r w:rsidR="001F6623">
          <w:rPr>
            <w:noProof/>
            <w:webHidden/>
          </w:rPr>
          <w:fldChar w:fldCharType="begin"/>
        </w:r>
        <w:r w:rsidR="001F6623">
          <w:rPr>
            <w:noProof/>
            <w:webHidden/>
          </w:rPr>
          <w:instrText xml:space="preserve"> PAGEREF _Toc2333875 \h </w:instrText>
        </w:r>
        <w:r w:rsidR="001F6623">
          <w:rPr>
            <w:noProof/>
            <w:webHidden/>
          </w:rPr>
        </w:r>
        <w:r w:rsidR="001F6623">
          <w:rPr>
            <w:noProof/>
            <w:webHidden/>
          </w:rPr>
          <w:fldChar w:fldCharType="separate"/>
        </w:r>
        <w:r w:rsidR="000E1BE0">
          <w:rPr>
            <w:noProof/>
            <w:webHidden/>
          </w:rPr>
          <w:t>3</w:t>
        </w:r>
        <w:r w:rsidR="001F6623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2333847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2333848"/>
      <w:r>
        <w:rPr>
          <w:i w:val="0"/>
          <w:iCs/>
        </w:rPr>
        <w:t>Cadre, description et motivation</w:t>
      </w:r>
      <w:bookmarkEnd w:id="1"/>
    </w:p>
    <w:p w:rsidR="00CF39A8" w:rsidRDefault="00C930E9" w:rsidP="00CF39A8">
      <w:pPr>
        <w:pStyle w:val="Help"/>
      </w:pPr>
      <w:r w:rsidRPr="00791020">
        <w:t xml:space="preserve">Ce </w:t>
      </w:r>
      <w:r w:rsidR="003F2179" w:rsidRPr="00791020">
        <w:t>chapitre</w:t>
      </w:r>
      <w:r w:rsidRPr="00791020">
        <w:t xml:space="preserve"> </w:t>
      </w:r>
      <w:r w:rsidR="003F2179" w:rsidRPr="00791020">
        <w:t>décri</w:t>
      </w:r>
      <w:r w:rsidR="006E2C58" w:rsidRPr="00791020">
        <w:t>t</w:t>
      </w:r>
      <w:r w:rsidR="003F2179" w:rsidRPr="00791020">
        <w:t xml:space="preserve"> brièvement le projet,</w:t>
      </w:r>
      <w:r w:rsidR="00F4663F">
        <w:t xml:space="preserve"> le cadre dans lequel il est réalisé,</w:t>
      </w:r>
      <w:r w:rsidR="003F2179" w:rsidRPr="00791020">
        <w:t xml:space="preserve"> les raisons de ce choix et ce qu'il peut apporter à l'élève ou à l'école. </w:t>
      </w:r>
      <w:r w:rsidR="006E2C58" w:rsidRPr="00791020">
        <w:t>Il n'est pas nécessaire de rentrer dans les détails (ceux-ci seront abordés plus loin) mais cela doit être aussi clair et complet que possible</w:t>
      </w:r>
      <w:r w:rsidR="001B7271">
        <w:t xml:space="preserve">. </w:t>
      </w:r>
      <w:r w:rsidR="00591119" w:rsidRPr="00791020">
        <w:t>Ce chapitre contient également l'inventaire et la description des travaux qui auraient déjà été effectué</w:t>
      </w:r>
      <w:r w:rsidR="00791020" w:rsidRPr="00791020">
        <w:t>s</w:t>
      </w:r>
      <w:r w:rsidR="00591119" w:rsidRPr="00791020">
        <w:t xml:space="preserve"> pour ce projet.</w:t>
      </w:r>
    </w:p>
    <w:p w:rsidR="00CF39A8" w:rsidRDefault="003F2179" w:rsidP="00046B84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  <w:r w:rsidR="00160A39">
        <w:t>.</w:t>
      </w:r>
    </w:p>
    <w:p w:rsidR="00160A39" w:rsidRDefault="00160A39" w:rsidP="00046B84">
      <w:pPr>
        <w:pStyle w:val="Help"/>
      </w:pPr>
    </w:p>
    <w:p w:rsidR="00CF39A8" w:rsidRDefault="006E2C58" w:rsidP="007C53D3">
      <w:pPr>
        <w:pStyle w:val="Titre2"/>
        <w:rPr>
          <w:i w:val="0"/>
          <w:iCs/>
        </w:rPr>
      </w:pPr>
      <w:bookmarkStart w:id="2" w:name="_Toc2333849"/>
      <w:r w:rsidRPr="00791020">
        <w:rPr>
          <w:i w:val="0"/>
          <w:iCs/>
        </w:rPr>
        <w:t>Organisation</w:t>
      </w:r>
      <w:bookmarkEnd w:id="2"/>
    </w:p>
    <w:p w:rsidR="00CF39A8" w:rsidRDefault="001B7271" w:rsidP="00CF39A8">
      <w:pPr>
        <w:pStyle w:val="Help"/>
      </w:pPr>
      <w:r>
        <w:t>Organisation générale du projet</w:t>
      </w:r>
    </w:p>
    <w:p w:rsidR="006E2C58" w:rsidRPr="00432F3D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1 : Nom, prénom, e-mail et téléphone</w:t>
      </w:r>
    </w:p>
    <w:p w:rsidR="00CF39A8" w:rsidRDefault="006E2C58" w:rsidP="00CF39A8">
      <w:pPr>
        <w:pStyle w:val="Help"/>
      </w:pPr>
      <w:proofErr w:type="spellStart"/>
      <w:r w:rsidRPr="00432F3D">
        <w:t>Eleve</w:t>
      </w:r>
      <w:proofErr w:type="spellEnd"/>
      <w:r w:rsidRPr="00432F3D">
        <w:t xml:space="preserve"> 2 : Nom, prénom, e-mail et téléphone</w:t>
      </w:r>
    </w:p>
    <w:p w:rsidR="00CF39A8" w:rsidRDefault="006E2C58" w:rsidP="00CF39A8">
      <w:pPr>
        <w:pStyle w:val="Help"/>
      </w:pPr>
      <w:r w:rsidRPr="00432F3D">
        <w:t>Responsable de projet : Nom, prénom, e-mail et téléphone</w:t>
      </w:r>
      <w:r w:rsidR="00C85B1A">
        <w:t xml:space="preserve"> </w:t>
      </w:r>
    </w:p>
    <w:p w:rsidR="006E2C58" w:rsidRPr="00432F3D" w:rsidRDefault="006E2C58" w:rsidP="00CF39A8">
      <w:pPr>
        <w:pStyle w:val="Help"/>
      </w:pPr>
      <w:r w:rsidRPr="00432F3D">
        <w:t>Expert 1 : Nom, prénom, e-mail et téléphone</w:t>
      </w:r>
    </w:p>
    <w:p w:rsidR="00CF39A8" w:rsidRDefault="006E2C58" w:rsidP="00CF39A8">
      <w:pPr>
        <w:pStyle w:val="Help"/>
      </w:pPr>
      <w:r w:rsidRPr="00432F3D">
        <w:t>Expert 2 : Nom, prénom, e-mail et téléphone</w:t>
      </w:r>
    </w:p>
    <w:p w:rsidR="007C53D3" w:rsidRPr="00432F3D" w:rsidRDefault="007C53D3" w:rsidP="00CF39A8">
      <w:pPr>
        <w:pStyle w:val="Help"/>
      </w:pPr>
      <w:r w:rsidRPr="00432F3D">
        <w:t xml:space="preserve">Ce chapitre peut également montrer la répartition </w:t>
      </w:r>
      <w:r w:rsidR="00432F3D">
        <w:t xml:space="preserve">générale </w:t>
      </w:r>
      <w:r w:rsidR="00C85B1A">
        <w:t>du travail (sous-projets)</w:t>
      </w:r>
      <w:r w:rsidRPr="00432F3D">
        <w:t xml:space="preserve">. </w:t>
      </w:r>
      <w:r w:rsidRPr="00432F3D">
        <w:br/>
        <w:t>Exemple :</w:t>
      </w:r>
    </w:p>
    <w:p w:rsidR="007C53D3" w:rsidRDefault="007C53D3" w:rsidP="00CF39A8">
      <w:pPr>
        <w:pStyle w:val="Help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36"/>
        <w:gridCol w:w="3012"/>
        <w:gridCol w:w="3012"/>
      </w:tblGrid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1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proofErr w:type="spellStart"/>
            <w:r w:rsidRPr="00647782">
              <w:t>Eleve</w:t>
            </w:r>
            <w:proofErr w:type="spellEnd"/>
            <w:r w:rsidRPr="00647782">
              <w:t xml:space="preserve"> 2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administration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Partie client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…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</w:tr>
      <w:tr w:rsidR="007C53D3" w:rsidRPr="005F2769" w:rsidTr="005F2769">
        <w:tc>
          <w:tcPr>
            <w:tcW w:w="3070" w:type="dxa"/>
          </w:tcPr>
          <w:p w:rsidR="007C53D3" w:rsidRPr="00647782" w:rsidRDefault="00432F3D" w:rsidP="00CF39A8">
            <w:pPr>
              <w:pStyle w:val="Help"/>
            </w:pPr>
            <w:r w:rsidRPr="00647782">
              <w:t>Maintenance Planning</w:t>
            </w: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</w:p>
        </w:tc>
        <w:tc>
          <w:tcPr>
            <w:tcW w:w="3070" w:type="dxa"/>
          </w:tcPr>
          <w:p w:rsidR="007C53D3" w:rsidRPr="00647782" w:rsidRDefault="007C53D3" w:rsidP="00CF39A8">
            <w:pPr>
              <w:pStyle w:val="Help"/>
            </w:pPr>
            <w:r w:rsidRPr="00647782">
              <w:t>X</w:t>
            </w:r>
          </w:p>
        </w:tc>
      </w:tr>
    </w:tbl>
    <w:p w:rsidR="007C53D3" w:rsidRDefault="007C53D3" w:rsidP="00CF39A8">
      <w:pPr>
        <w:pStyle w:val="Help"/>
      </w:pPr>
    </w:p>
    <w:p w:rsidR="007C53D3" w:rsidRPr="006E2C58" w:rsidRDefault="007C53D3" w:rsidP="00CF39A8">
      <w:pPr>
        <w:pStyle w:val="Help"/>
      </w:pPr>
      <w:r w:rsidRPr="006E2C58">
        <w:t xml:space="preserve">Ces éléments peuvent être repris </w:t>
      </w:r>
      <w:r w:rsidR="00432F3D">
        <w:t>de la fiche signalétique</w:t>
      </w:r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3" w:name="_Toc2333850"/>
      <w:r w:rsidRPr="00791020">
        <w:rPr>
          <w:i w:val="0"/>
          <w:iCs/>
        </w:rPr>
        <w:t>Objectifs</w:t>
      </w:r>
      <w:bookmarkEnd w:id="3"/>
    </w:p>
    <w:p w:rsidR="00160A39" w:rsidRDefault="00160A39" w:rsidP="00CF39A8">
      <w:pPr>
        <w:pStyle w:val="Help"/>
        <w:rPr>
          <w:i w:val="0"/>
        </w:rPr>
      </w:pPr>
    </w:p>
    <w:p w:rsidR="00A51FDC" w:rsidRPr="00160A39" w:rsidRDefault="00A51FDC" w:rsidP="00CF39A8">
      <w:pPr>
        <w:pStyle w:val="Help"/>
        <w:rPr>
          <w:color w:val="auto"/>
        </w:rPr>
      </w:pPr>
      <w:r>
        <w:rPr>
          <w:i w:val="0"/>
          <w:color w:val="auto"/>
        </w:rPr>
        <w:t xml:space="preserve">Pouvoir le lancer sur </w:t>
      </w:r>
      <w:proofErr w:type="spellStart"/>
      <w:r>
        <w:rPr>
          <w:i w:val="0"/>
          <w:color w:val="auto"/>
        </w:rPr>
        <w:t>Clion</w:t>
      </w:r>
      <w:proofErr w:type="spellEnd"/>
      <w:r>
        <w:rPr>
          <w:i w:val="0"/>
          <w:color w:val="auto"/>
        </w:rPr>
        <w:t xml:space="preserve"> sans aucun bug d’une manière optimisée et aussi sur le cmd pour un minimum d’</w:t>
      </w:r>
      <w:r w:rsidR="00387A94">
        <w:rPr>
          <w:i w:val="0"/>
          <w:color w:val="auto"/>
        </w:rPr>
        <w:t xml:space="preserve">esthétisme. Pouvoir utiliser la bataille navale pour pouvoir jouer contre une IA des grilles de 10 par 10 pour les modèles et </w:t>
      </w:r>
      <w:proofErr w:type="gramStart"/>
      <w:r w:rsidR="00387A94">
        <w:rPr>
          <w:i w:val="0"/>
          <w:color w:val="auto"/>
        </w:rPr>
        <w:t>pouvoirs  avoir</w:t>
      </w:r>
      <w:proofErr w:type="gramEnd"/>
      <w:r w:rsidR="00387A94">
        <w:rPr>
          <w:i w:val="0"/>
          <w:color w:val="auto"/>
        </w:rPr>
        <w:t xml:space="preserve"> un didacticiel et une page d’aide. Pouvoir le finir avant la prochaine semaine COM.</w:t>
      </w:r>
    </w:p>
    <w:p w:rsidR="007C53D3" w:rsidRPr="00160A39" w:rsidRDefault="007C53D3" w:rsidP="00160A39">
      <w:pPr>
        <w:pStyle w:val="Titre2"/>
        <w:rPr>
          <w:i w:val="0"/>
          <w:iCs/>
        </w:rPr>
      </w:pPr>
      <w:bookmarkStart w:id="4" w:name="_Toc2333851"/>
      <w:r w:rsidRPr="00160A39">
        <w:rPr>
          <w:i w:val="0"/>
          <w:iCs/>
        </w:rPr>
        <w:t>Planification</w:t>
      </w:r>
      <w:r w:rsidR="00E63311" w:rsidRPr="00160A39">
        <w:rPr>
          <w:i w:val="0"/>
          <w:iCs/>
        </w:rPr>
        <w:t xml:space="preserve"> initia</w:t>
      </w:r>
      <w:bookmarkEnd w:id="4"/>
      <w:r w:rsidR="00160A39">
        <w:rPr>
          <w:i w:val="0"/>
          <w:iCs/>
        </w:rPr>
        <w:t>le</w:t>
      </w:r>
    </w:p>
    <w:p w:rsidR="00AE470C" w:rsidRDefault="001B7271" w:rsidP="00CF39A8">
      <w:pPr>
        <w:pStyle w:val="Help"/>
      </w:pPr>
      <w:r>
        <w:t>P</w:t>
      </w:r>
      <w:r w:rsidR="007C53D3" w:rsidRPr="00791020">
        <w:t xml:space="preserve">lanification </w:t>
      </w:r>
      <w:r w:rsidR="00432F3D">
        <w:t xml:space="preserve">très globale </w:t>
      </w:r>
      <w:r w:rsidR="00AE470C" w:rsidRPr="00791020">
        <w:t>du projet</w:t>
      </w:r>
      <w:r>
        <w:t xml:space="preserve"> qui sera</w:t>
      </w:r>
      <w:r w:rsidR="00AE470C" w:rsidRPr="00791020">
        <w:t xml:space="preserve"> revue après l'</w:t>
      </w:r>
      <w:r>
        <w:t>a</w:t>
      </w:r>
      <w:r w:rsidR="00AE470C" w:rsidRPr="00791020">
        <w:t xml:space="preserve">nalyse. </w:t>
      </w:r>
    </w:p>
    <w:p w:rsidR="00CF39A8" w:rsidRDefault="00337744" w:rsidP="00CF39A8">
      <w:pPr>
        <w:pStyle w:val="Help"/>
      </w:pPr>
      <w:r>
        <w:t>Les dates de début, de fin et des étapes principales seront mises en évidence.</w:t>
      </w:r>
    </w:p>
    <w:p w:rsidR="00432F3D" w:rsidRPr="006E2C58" w:rsidRDefault="00432F3D" w:rsidP="00CF39A8">
      <w:pPr>
        <w:pStyle w:val="Help"/>
      </w:pPr>
      <w:r w:rsidRPr="006E2C58">
        <w:t xml:space="preserve">Ces éléments peuvent être repris </w:t>
      </w:r>
      <w:r>
        <w:t>de la fiche signalétique</w:t>
      </w:r>
      <w:r w:rsidR="00782186">
        <w:t xml:space="preserve"> ou du cahier des charges</w:t>
      </w:r>
    </w:p>
    <w:p w:rsidR="0083170D" w:rsidRDefault="0083170D" w:rsidP="0083170D">
      <w:pPr>
        <w:pStyle w:val="Titre1"/>
      </w:pPr>
      <w:bookmarkStart w:id="5" w:name="_Toc2333852"/>
      <w:r>
        <w:t>Analyse</w:t>
      </w:r>
      <w:bookmarkEnd w:id="5"/>
    </w:p>
    <w:p w:rsidR="001B7C29" w:rsidRDefault="001B7C29" w:rsidP="00CF39A8">
      <w:pPr>
        <w:pStyle w:val="Help"/>
      </w:pPr>
      <w:bookmarkStart w:id="6" w:name="_Toc25553307"/>
      <w:bookmarkStart w:id="7" w:name="_Toc71691011"/>
      <w:r>
        <w:t xml:space="preserve">L’analyse </w:t>
      </w:r>
      <w:r w:rsidR="00782186">
        <w:t>détaille ce qui va être fait</w:t>
      </w:r>
      <w:r w:rsidR="0075205B">
        <w:t>.</w:t>
      </w:r>
      <w:r w:rsidR="00782186">
        <w:t xml:space="preserve"> A quoi va ressemble</w:t>
      </w:r>
      <w:r w:rsidR="002B1F85">
        <w:t>r</w:t>
      </w:r>
      <w:r w:rsidR="00782186">
        <w:t xml:space="preserve"> le produit fini. Comment il va fonctionner.</w:t>
      </w:r>
    </w:p>
    <w:p w:rsidR="0075205B" w:rsidRPr="006E2C58" w:rsidRDefault="00782186" w:rsidP="00046B84">
      <w:pPr>
        <w:pStyle w:val="Help"/>
      </w:pPr>
      <w:r>
        <w:t>Elle</w:t>
      </w:r>
      <w:r w:rsidR="0075205B">
        <w:t xml:space="preserve"> doit faire l’objet d’une revue avec le client ; on s’assure que l’on a bien co</w:t>
      </w:r>
      <w:r w:rsidR="006F2F14">
        <w:t>mpris ce qu’il attend du projet.</w:t>
      </w:r>
    </w:p>
    <w:p w:rsidR="00CF39A8" w:rsidRDefault="00A14804" w:rsidP="00AA0785">
      <w:pPr>
        <w:pStyle w:val="Titre2"/>
        <w:rPr>
          <w:i w:val="0"/>
          <w:iCs/>
        </w:rPr>
      </w:pPr>
      <w:bookmarkStart w:id="8" w:name="_Toc2333853"/>
      <w:bookmarkEnd w:id="6"/>
      <w:bookmarkEnd w:id="7"/>
      <w:r>
        <w:rPr>
          <w:i w:val="0"/>
          <w:iCs/>
        </w:rPr>
        <w:lastRenderedPageBreak/>
        <w:t>Use cases et scénarios</w:t>
      </w:r>
      <w:bookmarkEnd w:id="8"/>
    </w:p>
    <w:p w:rsidR="004C1895" w:rsidRPr="004C1895" w:rsidRDefault="004C1895" w:rsidP="004C1895">
      <w:pPr>
        <w:pStyle w:val="Help"/>
      </w:pPr>
      <w:r>
        <w:t>Les maquettes référencées par les scénarios sont fournies dans un document séparé</w:t>
      </w:r>
    </w:p>
    <w:p w:rsidR="004C1895" w:rsidRDefault="004C1895" w:rsidP="004C1895">
      <w:pPr>
        <w:pStyle w:val="Titre3"/>
        <w:rPr>
          <w:lang w:val="en"/>
        </w:rPr>
      </w:pPr>
      <w:bookmarkStart w:id="9" w:name="_Toc2333854"/>
      <w:bookmarkStart w:id="10" w:name="_Toc71691012"/>
      <w:r w:rsidRPr="004C1895">
        <w:rPr>
          <w:lang w:val="en"/>
        </w:rPr>
        <w:t>(Use case 1)</w:t>
      </w:r>
      <w:bookmarkEnd w:id="9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1.2)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1" w:name="_Toc2333855"/>
      <w:r>
        <w:rPr>
          <w:lang w:val="en"/>
        </w:rPr>
        <w:t>(Use case 2</w:t>
      </w:r>
      <w:r w:rsidRPr="004C1895">
        <w:rPr>
          <w:lang w:val="en"/>
        </w:rPr>
        <w:t>)</w:t>
      </w:r>
      <w:bookmarkEnd w:id="11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2.1)</w:t>
      </w:r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2.2)</w:t>
      </w:r>
    </w:p>
    <w:p w:rsidR="004C1895" w:rsidRPr="004C1895" w:rsidRDefault="004C1895" w:rsidP="004C1895">
      <w:pPr>
        <w:pStyle w:val="Titre3"/>
        <w:rPr>
          <w:lang w:val="en"/>
        </w:rPr>
      </w:pPr>
      <w:bookmarkStart w:id="12" w:name="_Toc2333856"/>
      <w:r>
        <w:rPr>
          <w:lang w:val="en"/>
        </w:rPr>
        <w:t>(Use case …</w:t>
      </w:r>
      <w:r w:rsidRPr="004C1895">
        <w:rPr>
          <w:lang w:val="en"/>
        </w:rPr>
        <w:t>)</w:t>
      </w:r>
      <w:bookmarkEnd w:id="12"/>
    </w:p>
    <w:p w:rsidR="004C1895" w:rsidRPr="004C1895" w:rsidRDefault="004C1895" w:rsidP="004C1895">
      <w:pPr>
        <w:pStyle w:val="Titre4"/>
        <w:rPr>
          <w:lang w:val="en"/>
        </w:rPr>
      </w:pPr>
      <w:r>
        <w:rPr>
          <w:lang w:val="en"/>
        </w:rPr>
        <w:t>(</w:t>
      </w:r>
      <w:proofErr w:type="spellStart"/>
      <w:r>
        <w:rPr>
          <w:lang w:val="en"/>
        </w:rPr>
        <w:t>Scénario</w:t>
      </w:r>
      <w:proofErr w:type="spellEnd"/>
      <w:r>
        <w:rPr>
          <w:lang w:val="en"/>
        </w:rPr>
        <w:t xml:space="preserve"> …)</w:t>
      </w:r>
    </w:p>
    <w:p w:rsidR="00A14804" w:rsidRDefault="00A14804" w:rsidP="00AA0785">
      <w:pPr>
        <w:pStyle w:val="Titre2"/>
        <w:rPr>
          <w:i w:val="0"/>
          <w:iCs/>
        </w:rPr>
      </w:pPr>
      <w:bookmarkStart w:id="13" w:name="_Toc2333857"/>
      <w:r>
        <w:rPr>
          <w:i w:val="0"/>
          <w:iCs/>
        </w:rPr>
        <w:t>Modèle Conceptuel de Données</w:t>
      </w:r>
      <w:bookmarkEnd w:id="13"/>
    </w:p>
    <w:p w:rsidR="00A14804" w:rsidRDefault="004C1895" w:rsidP="004C1895">
      <w:pPr>
        <w:pStyle w:val="Help"/>
      </w:pPr>
      <w:r>
        <w:t>Un MCD est pertinent dans un très grand nombre de projets, et ceci même s’il n’y a pas de base de données dans le système à réaliser.</w:t>
      </w:r>
    </w:p>
    <w:p w:rsidR="004C1895" w:rsidRPr="00A14804" w:rsidRDefault="004C1895" w:rsidP="004C1895">
      <w:pPr>
        <w:pStyle w:val="Help"/>
      </w:pPr>
      <w:r>
        <w:t>Cette section ne peut être supprimée qu’avec l’accord explicite du chef de projet</w:t>
      </w:r>
    </w:p>
    <w:p w:rsidR="00CF39A8" w:rsidRDefault="00AA0785" w:rsidP="00AA0785">
      <w:pPr>
        <w:pStyle w:val="Titre2"/>
        <w:rPr>
          <w:i w:val="0"/>
          <w:iCs/>
        </w:rPr>
      </w:pPr>
      <w:bookmarkStart w:id="14" w:name="_Toc2333858"/>
      <w:r w:rsidRPr="00791020">
        <w:rPr>
          <w:i w:val="0"/>
          <w:iCs/>
        </w:rPr>
        <w:t>Stratégie de test</w:t>
      </w:r>
      <w:bookmarkEnd w:id="10"/>
      <w:bookmarkEnd w:id="14"/>
    </w:p>
    <w:p w:rsidR="00CF39A8" w:rsidRDefault="00AA0785" w:rsidP="00297836">
      <w:pPr>
        <w:pStyle w:val="Help"/>
      </w:pPr>
      <w:r w:rsidRPr="00791020">
        <w:t xml:space="preserve">Décrire la stratégie globale de </w:t>
      </w:r>
      <w:proofErr w:type="gramStart"/>
      <w:r w:rsidRPr="00791020">
        <w:t>test:</w:t>
      </w:r>
      <w:proofErr w:type="gramEnd"/>
      <w:r w:rsidRPr="00791020">
        <w:t xml:space="preserve"> </w:t>
      </w:r>
    </w:p>
    <w:p w:rsidR="00AA0785" w:rsidRPr="00791020" w:rsidRDefault="00106180" w:rsidP="00297836">
      <w:pPr>
        <w:pStyle w:val="Help"/>
        <w:numPr>
          <w:ilvl w:val="0"/>
          <w:numId w:val="16"/>
        </w:numPr>
      </w:pPr>
      <w:r>
        <w:t xml:space="preserve">Types de </w:t>
      </w:r>
      <w:r w:rsidR="00AA0785" w:rsidRPr="00791020">
        <w:t>tests et ordre dans lequel ils seront effectués.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</w:t>
      </w:r>
      <w:r w:rsidR="00AA0785" w:rsidRPr="00791020">
        <w:t>es</w:t>
      </w:r>
      <w:proofErr w:type="gramEnd"/>
      <w:r w:rsidR="00AA0785" w:rsidRPr="00791020">
        <w:t xml:space="preserve"> moyens à mettre en œuvre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d</w:t>
      </w:r>
      <w:r w:rsidR="00AA0785" w:rsidRPr="00791020">
        <w:t>onnées</w:t>
      </w:r>
      <w:proofErr w:type="gramEnd"/>
      <w:r w:rsidR="00AA0785" w:rsidRPr="00791020">
        <w:t xml:space="preserve"> de test à prévoir (données réelles </w:t>
      </w:r>
      <w:r w:rsidR="00C85B1A">
        <w:t xml:space="preserve">fournies par le client </w:t>
      </w:r>
      <w:r w:rsidR="00AA0785" w:rsidRPr="00791020">
        <w:t>?)</w:t>
      </w:r>
      <w:r w:rsidRPr="00791020">
        <w:t>.</w:t>
      </w:r>
    </w:p>
    <w:p w:rsidR="00AA0785" w:rsidRPr="00791020" w:rsidRDefault="00F53ED8" w:rsidP="00297836">
      <w:pPr>
        <w:pStyle w:val="Help"/>
        <w:numPr>
          <w:ilvl w:val="0"/>
          <w:numId w:val="16"/>
        </w:numPr>
      </w:pPr>
      <w:proofErr w:type="gramStart"/>
      <w:r w:rsidRPr="00791020">
        <w:t>les</w:t>
      </w:r>
      <w:proofErr w:type="gramEnd"/>
      <w:r w:rsidRPr="00791020">
        <w:t xml:space="preserve"> testeurs extérieurs éventuels.</w:t>
      </w:r>
    </w:p>
    <w:p w:rsidR="00CF39A8" w:rsidRDefault="00AA0785" w:rsidP="00AA0785">
      <w:pPr>
        <w:pStyle w:val="Titre2"/>
        <w:rPr>
          <w:i w:val="0"/>
          <w:iCs/>
        </w:rPr>
      </w:pPr>
      <w:bookmarkStart w:id="15" w:name="_Toc25553309"/>
      <w:bookmarkStart w:id="16" w:name="_Toc71691014"/>
      <w:bookmarkStart w:id="17" w:name="_Toc2333859"/>
      <w:r w:rsidRPr="00791020">
        <w:rPr>
          <w:i w:val="0"/>
          <w:iCs/>
        </w:rPr>
        <w:t>Budget</w:t>
      </w:r>
      <w:bookmarkEnd w:id="15"/>
      <w:bookmarkEnd w:id="16"/>
      <w:bookmarkEnd w:id="17"/>
    </w:p>
    <w:p w:rsidR="0076568A" w:rsidRDefault="00AA0785" w:rsidP="00297836">
      <w:pPr>
        <w:pStyle w:val="Help"/>
      </w:pPr>
      <w:r w:rsidRPr="00791020">
        <w:t>Le budget détaillé incluant</w:t>
      </w:r>
      <w:r w:rsidR="0076568A">
        <w:t> :</w:t>
      </w:r>
    </w:p>
    <w:p w:rsidR="0076568A" w:rsidRDefault="0076568A" w:rsidP="0076568A">
      <w:pPr>
        <w:pStyle w:val="Help"/>
        <w:numPr>
          <w:ilvl w:val="0"/>
          <w:numId w:val="27"/>
        </w:numPr>
      </w:pPr>
      <w:r>
        <w:t>Les ressources humaines (en personne*heure)</w:t>
      </w:r>
    </w:p>
    <w:p w:rsidR="00CF39A8" w:rsidRDefault="0076568A" w:rsidP="0076568A">
      <w:pPr>
        <w:pStyle w:val="Help"/>
        <w:numPr>
          <w:ilvl w:val="0"/>
          <w:numId w:val="27"/>
        </w:numPr>
      </w:pPr>
      <w:r>
        <w:t>L</w:t>
      </w:r>
      <w:r w:rsidR="00AA0785" w:rsidRPr="00791020">
        <w:t xml:space="preserve">es coûts </w:t>
      </w:r>
      <w:r w:rsidR="00E30CDF">
        <w:t xml:space="preserve">éventuels </w:t>
      </w:r>
      <w:r w:rsidR="00AA0785" w:rsidRPr="00791020">
        <w:t>du projet</w:t>
      </w:r>
      <w:r>
        <w:t xml:space="preserve"> en matériel ou </w:t>
      </w:r>
      <w:proofErr w:type="spellStart"/>
      <w:r>
        <w:t>licenses</w:t>
      </w:r>
      <w:proofErr w:type="spellEnd"/>
      <w:r>
        <w:t>)</w:t>
      </w:r>
      <w:r w:rsidR="00C85B1A">
        <w:t>. Si aucune dépense nécessaire</w:t>
      </w:r>
      <w:r w:rsidR="0040128D">
        <w:t>,</w:t>
      </w:r>
      <w:r w:rsidR="00C85B1A">
        <w:t xml:space="preserve"> l’indiquer</w:t>
      </w: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8" w:name="_Toc2333860"/>
      <w:r>
        <w:t>Implémentation</w:t>
      </w:r>
      <w:bookmarkEnd w:id="18"/>
    </w:p>
    <w:p w:rsidR="0024287C" w:rsidRDefault="0024287C" w:rsidP="00E42F56">
      <w:pPr>
        <w:pStyle w:val="Titre2"/>
        <w:rPr>
          <w:i w:val="0"/>
          <w:iCs/>
        </w:rPr>
      </w:pPr>
      <w:bookmarkStart w:id="19" w:name="_Toc2333861"/>
      <w:bookmarkStart w:id="20" w:name="_Toc25553317"/>
      <w:bookmarkStart w:id="21" w:name="_Toc71691022"/>
      <w:bookmarkStart w:id="22" w:name="_Ref254352701"/>
      <w:r>
        <w:rPr>
          <w:i w:val="0"/>
          <w:iCs/>
        </w:rPr>
        <w:t>Vue d’ensemble</w:t>
      </w:r>
      <w:bookmarkEnd w:id="19"/>
    </w:p>
    <w:p w:rsidR="0024287C" w:rsidRDefault="0024287C" w:rsidP="005B43CB">
      <w:pPr>
        <w:pStyle w:val="Help"/>
      </w:pPr>
      <w:r>
        <w:t xml:space="preserve">Cette section décrit comment le système à réaliser </w:t>
      </w:r>
      <w:r w:rsidR="005B43CB">
        <w:t>interagit avec son entourage, en termes :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humain(s)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D’utilisateur(s) logiciel(s) (clients d’une API, par exemple)</w:t>
      </w:r>
    </w:p>
    <w:p w:rsidR="005B43CB" w:rsidRDefault="005B43CB" w:rsidP="005B43CB">
      <w:pPr>
        <w:pStyle w:val="Help"/>
        <w:numPr>
          <w:ilvl w:val="0"/>
          <w:numId w:val="29"/>
        </w:numPr>
      </w:pPr>
      <w:r>
        <w:t>De réseau</w:t>
      </w:r>
    </w:p>
    <w:p w:rsidR="005B43CB" w:rsidRPr="0024287C" w:rsidRDefault="005B43CB" w:rsidP="005B43CB">
      <w:pPr>
        <w:pStyle w:val="Help"/>
        <w:numPr>
          <w:ilvl w:val="0"/>
          <w:numId w:val="29"/>
        </w:numPr>
      </w:pPr>
      <w:r>
        <w:t>De ressources externes</w:t>
      </w:r>
    </w:p>
    <w:p w:rsidR="00797537" w:rsidRDefault="00797537" w:rsidP="00E42F56">
      <w:pPr>
        <w:pStyle w:val="Titre2"/>
        <w:rPr>
          <w:i w:val="0"/>
          <w:iCs/>
        </w:rPr>
      </w:pPr>
      <w:bookmarkStart w:id="23" w:name="_Toc2333862"/>
      <w:r>
        <w:rPr>
          <w:i w:val="0"/>
          <w:iCs/>
        </w:rPr>
        <w:t>Choix techniques</w:t>
      </w:r>
      <w:bookmarkEnd w:id="23"/>
    </w:p>
    <w:p w:rsidR="00797537" w:rsidRPr="00797537" w:rsidRDefault="00797537" w:rsidP="00797537">
      <w:pPr>
        <w:pStyle w:val="Help"/>
      </w:pPr>
      <w:r>
        <w:t>Les divers choix qui ont été faits pour la réalisation du mandat</w:t>
      </w:r>
      <w:r w:rsidR="007676A0">
        <w:t>, en termes de :</w:t>
      </w:r>
    </w:p>
    <w:p w:rsidR="00797537" w:rsidRPr="00791020" w:rsidRDefault="007676A0" w:rsidP="00797537">
      <w:pPr>
        <w:pStyle w:val="Help"/>
        <w:numPr>
          <w:ilvl w:val="0"/>
          <w:numId w:val="18"/>
        </w:numPr>
      </w:pPr>
      <w:r>
        <w:t>Matériel</w:t>
      </w:r>
    </w:p>
    <w:p w:rsidR="007676A0" w:rsidRDefault="007676A0" w:rsidP="00797537">
      <w:pPr>
        <w:pStyle w:val="Help"/>
        <w:numPr>
          <w:ilvl w:val="0"/>
          <w:numId w:val="18"/>
        </w:numPr>
      </w:pPr>
      <w:r>
        <w:t>S</w:t>
      </w:r>
      <w:r w:rsidR="00797537" w:rsidRPr="00791020">
        <w:t>ystèmes d'exploitation</w:t>
      </w:r>
    </w:p>
    <w:p w:rsidR="00797537" w:rsidRDefault="007676A0" w:rsidP="00797537">
      <w:pPr>
        <w:pStyle w:val="Help"/>
        <w:numPr>
          <w:ilvl w:val="0"/>
          <w:numId w:val="18"/>
        </w:numPr>
      </w:pPr>
      <w:r>
        <w:t xml:space="preserve">Logiciels tiers (utilitaires, </w:t>
      </w:r>
      <w:proofErr w:type="spellStart"/>
      <w:r>
        <w:t>frameworks</w:t>
      </w:r>
      <w:proofErr w:type="spellEnd"/>
      <w:r>
        <w:t xml:space="preserve">, navigateurs </w:t>
      </w:r>
      <w:proofErr w:type="gramStart"/>
      <w:r>
        <w:t>cible,…</w:t>
      </w:r>
      <w:proofErr w:type="gramEnd"/>
      <w:r>
        <w:t>)</w:t>
      </w:r>
    </w:p>
    <w:p w:rsidR="00797537" w:rsidRPr="00797537" w:rsidRDefault="007676A0" w:rsidP="00B557E4">
      <w:pPr>
        <w:pStyle w:val="Help"/>
      </w:pPr>
      <w:r>
        <w:t xml:space="preserve">Pour chaque élément cité, on donnera une justification du choix </w:t>
      </w:r>
      <w:r w:rsidR="00B557E4">
        <w:t>et on fera la distinction entre ce qui concerne le travail de réalisation et ce qui concerne l’utilisation en production</w:t>
      </w:r>
    </w:p>
    <w:p w:rsidR="00E42F56" w:rsidRDefault="00E42F56" w:rsidP="00E42F56">
      <w:pPr>
        <w:pStyle w:val="Titre2"/>
        <w:rPr>
          <w:i w:val="0"/>
          <w:iCs/>
        </w:rPr>
      </w:pPr>
      <w:bookmarkStart w:id="24" w:name="_Toc2333863"/>
      <w:r>
        <w:rPr>
          <w:i w:val="0"/>
          <w:iCs/>
        </w:rPr>
        <w:lastRenderedPageBreak/>
        <w:t>Modèle Logique de données</w:t>
      </w:r>
      <w:bookmarkEnd w:id="24"/>
    </w:p>
    <w:p w:rsidR="00B557E4" w:rsidRDefault="00B557E4" w:rsidP="00B557E4">
      <w:pPr>
        <w:pStyle w:val="Help"/>
      </w:pPr>
      <w:r>
        <w:t>Selon le type de projet :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Modèle de base de données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Diagramme de classe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Topologie réseau</w:t>
      </w:r>
    </w:p>
    <w:p w:rsidR="00B557E4" w:rsidRDefault="00B557E4" w:rsidP="00B557E4">
      <w:pPr>
        <w:pStyle w:val="Help"/>
        <w:numPr>
          <w:ilvl w:val="0"/>
          <w:numId w:val="28"/>
        </w:numPr>
      </w:pPr>
      <w:r>
        <w:t>…</w:t>
      </w:r>
    </w:p>
    <w:p w:rsidR="00B557E4" w:rsidRPr="00A14804" w:rsidRDefault="00B557E4" w:rsidP="00B557E4">
      <w:pPr>
        <w:pStyle w:val="Help"/>
      </w:pPr>
      <w:r>
        <w:t>Cette section ne peut être supprimée qu’avec l’accord explicite du chef de projet</w:t>
      </w:r>
    </w:p>
    <w:p w:rsidR="00E42F56" w:rsidRDefault="005B43CB" w:rsidP="00E42F56">
      <w:pPr>
        <w:pStyle w:val="Titre2"/>
        <w:rPr>
          <w:i w:val="0"/>
          <w:iCs/>
        </w:rPr>
      </w:pPr>
      <w:bookmarkStart w:id="25" w:name="_Toc2333864"/>
      <w:r>
        <w:rPr>
          <w:i w:val="0"/>
          <w:iCs/>
        </w:rPr>
        <w:t>Points techniques spécifiques</w:t>
      </w:r>
      <w:bookmarkEnd w:id="25"/>
    </w:p>
    <w:p w:rsidR="005B43CB" w:rsidRDefault="005B43CB" w:rsidP="00F028FF">
      <w:pPr>
        <w:pStyle w:val="Help"/>
      </w:pPr>
      <w:r>
        <w:t>Cette section contient au minimum deux sous-sections qui décrivent chacune un élément technique précis, qui n’est pas évident et qui sert à comprendre le détail de fonctionnement du système.</w:t>
      </w:r>
    </w:p>
    <w:p w:rsidR="005B43CB" w:rsidRDefault="005B43CB" w:rsidP="005B43CB">
      <w:pPr>
        <w:pStyle w:val="Help"/>
      </w:pPr>
      <w:r>
        <w:t>Il peut s’agir de :</w:t>
      </w:r>
    </w:p>
    <w:p w:rsidR="005B43CB" w:rsidRPr="005B43CB" w:rsidRDefault="00F028FF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Pr="00791020">
        <w:t>écoupage modulaire</w:t>
      </w:r>
    </w:p>
    <w:p w:rsidR="005B43CB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E</w:t>
      </w:r>
      <w:r w:rsidR="00F028FF" w:rsidRPr="00791020">
        <w:t>ntrées-sorties</w:t>
      </w:r>
    </w:p>
    <w:p w:rsidR="00F028FF" w:rsidRPr="00F028FF" w:rsidRDefault="005B43CB" w:rsidP="00373E0A">
      <w:pPr>
        <w:pStyle w:val="Help"/>
        <w:numPr>
          <w:ilvl w:val="0"/>
          <w:numId w:val="18"/>
        </w:numPr>
        <w:rPr>
          <w:i w:val="0"/>
        </w:rPr>
      </w:pPr>
      <w:proofErr w:type="spellStart"/>
      <w:r>
        <w:t>P</w:t>
      </w:r>
      <w:r w:rsidR="00F028FF" w:rsidRPr="00791020">
        <w:t>seudo-code</w:t>
      </w:r>
      <w:proofErr w:type="spellEnd"/>
      <w:r w:rsidR="00F028FF">
        <w:t xml:space="preserve"> ou organigramme</w:t>
      </w:r>
      <w:r>
        <w:t xml:space="preserve"> </w:t>
      </w:r>
      <w:r w:rsidR="009319BC">
        <w:t>(d’application ou de scripts)</w:t>
      </w:r>
      <w:r w:rsidR="00F028FF">
        <w:t>.</w:t>
      </w:r>
    </w:p>
    <w:p w:rsidR="00F028FF" w:rsidRPr="005B43CB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</w:t>
      </w:r>
      <w:r w:rsidR="00F028FF">
        <w:t>iagramme de navigation des pages</w:t>
      </w:r>
      <w:r>
        <w:t xml:space="preserve"> (site web)</w:t>
      </w:r>
    </w:p>
    <w:p w:rsidR="005B43CB" w:rsidRPr="009319BC" w:rsidRDefault="005B43CB" w:rsidP="00373E0A">
      <w:pPr>
        <w:pStyle w:val="Help"/>
        <w:numPr>
          <w:ilvl w:val="0"/>
          <w:numId w:val="18"/>
        </w:numPr>
        <w:rPr>
          <w:i w:val="0"/>
        </w:rPr>
      </w:pPr>
      <w:r>
        <w:t>Diagramme de séquence</w:t>
      </w:r>
    </w:p>
    <w:p w:rsidR="009319BC" w:rsidRPr="009319BC" w:rsidRDefault="009319BC" w:rsidP="00373E0A">
      <w:pPr>
        <w:pStyle w:val="Help"/>
        <w:numPr>
          <w:ilvl w:val="0"/>
          <w:numId w:val="18"/>
        </w:numPr>
        <w:rPr>
          <w:i w:val="0"/>
        </w:rPr>
      </w:pPr>
      <w:r>
        <w:t>Diagramme d’état</w:t>
      </w:r>
    </w:p>
    <w:p w:rsidR="004D2F9B" w:rsidRPr="00791020" w:rsidRDefault="004D2F9B" w:rsidP="004D2F9B">
      <w:pPr>
        <w:pStyle w:val="Help"/>
      </w:pPr>
      <w:r w:rsidRPr="00791020">
        <w:t xml:space="preserve">NOTE : </w:t>
      </w:r>
      <w:r w:rsidRPr="004D2F9B">
        <w:t>Evitez d’inclure les listings des sources</w:t>
      </w:r>
      <w:r w:rsidRPr="00791020">
        <w:t>, à moins que vous ne désiriez en expliquer une partie vous paraissant</w:t>
      </w:r>
      <w:r>
        <w:t xml:space="preserve"> particulièrement</w:t>
      </w:r>
      <w:r w:rsidRPr="00791020">
        <w:t xml:space="preserve"> importante. Dans ce cas n’incluez que cette partie…</w:t>
      </w:r>
    </w:p>
    <w:p w:rsidR="009319BC" w:rsidRDefault="009319BC" w:rsidP="009319BC">
      <w:pPr>
        <w:pStyle w:val="Titre3"/>
      </w:pPr>
      <w:bookmarkStart w:id="26" w:name="_Toc2333865"/>
      <w:r>
        <w:t>Point 1</w:t>
      </w:r>
      <w:bookmarkEnd w:id="26"/>
    </w:p>
    <w:p w:rsidR="009319BC" w:rsidRDefault="009319BC" w:rsidP="009319BC">
      <w:pPr>
        <w:pStyle w:val="Titre3"/>
      </w:pPr>
      <w:bookmarkStart w:id="27" w:name="_Toc2333866"/>
      <w:r>
        <w:t>Point 2</w:t>
      </w:r>
      <w:bookmarkEnd w:id="27"/>
    </w:p>
    <w:p w:rsidR="009319BC" w:rsidRPr="009319BC" w:rsidRDefault="009319BC" w:rsidP="009319BC">
      <w:pPr>
        <w:pStyle w:val="Titre3"/>
      </w:pPr>
      <w:bookmarkStart w:id="28" w:name="_Toc2333867"/>
      <w:r>
        <w:t>Point …</w:t>
      </w:r>
      <w:bookmarkEnd w:id="28"/>
    </w:p>
    <w:bookmarkEnd w:id="20"/>
    <w:bookmarkEnd w:id="21"/>
    <w:bookmarkEnd w:id="22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CF39A8" w:rsidRDefault="00D23E24" w:rsidP="00AA0785">
      <w:pPr>
        <w:pStyle w:val="Titre2"/>
        <w:rPr>
          <w:i w:val="0"/>
          <w:iCs/>
        </w:rPr>
      </w:pPr>
      <w:bookmarkStart w:id="29" w:name="_Toc2333868"/>
      <w:r>
        <w:rPr>
          <w:i w:val="0"/>
          <w:iCs/>
        </w:rPr>
        <w:t>Livraisons</w:t>
      </w:r>
      <w:bookmarkEnd w:id="29"/>
    </w:p>
    <w:p w:rsidR="00D23E24" w:rsidRDefault="00D23E24" w:rsidP="00297836">
      <w:pPr>
        <w:pStyle w:val="Help"/>
      </w:pPr>
      <w:r>
        <w:t>Identification, date et raison de chaque livraison formelle effectuée au cours du projet.</w:t>
      </w:r>
    </w:p>
    <w:p w:rsidR="004D2F9B" w:rsidRDefault="004D2F9B" w:rsidP="004D2F9B">
      <w:pPr>
        <w:pStyle w:val="Titre1"/>
      </w:pPr>
      <w:bookmarkStart w:id="30" w:name="_Toc2333869"/>
      <w:bookmarkStart w:id="31" w:name="_Toc25553321"/>
      <w:bookmarkStart w:id="32" w:name="_Toc71691025"/>
      <w:r>
        <w:t>Tests</w:t>
      </w:r>
      <w:bookmarkEnd w:id="30"/>
    </w:p>
    <w:p w:rsidR="00777A6A" w:rsidRDefault="00777A6A" w:rsidP="0049659A">
      <w:pPr>
        <w:pStyle w:val="Titre2"/>
        <w:rPr>
          <w:i w:val="0"/>
          <w:iCs/>
        </w:rPr>
        <w:sectPr w:rsidR="00777A6A" w:rsidSect="00777A6A">
          <w:headerReference w:type="default" r:id="rId13"/>
          <w:footerReference w:type="default" r:id="rId14"/>
          <w:pgSz w:w="11906" w:h="16838" w:code="9"/>
          <w:pgMar w:top="1418" w:right="1418" w:bottom="1418" w:left="1418" w:header="720" w:footer="720" w:gutter="0"/>
          <w:cols w:space="720"/>
          <w:titlePg/>
          <w:docGrid w:linePitch="326"/>
        </w:sectPr>
      </w:pPr>
      <w:bookmarkStart w:id="33" w:name="_Toc2333870"/>
    </w:p>
    <w:p w:rsidR="000C6ADA" w:rsidRPr="00B25CE1" w:rsidRDefault="004D2F9B" w:rsidP="00B25CE1">
      <w:pPr>
        <w:pStyle w:val="Titre2"/>
        <w:rPr>
          <w:i w:val="0"/>
          <w:iCs/>
        </w:rPr>
      </w:pPr>
      <w:r>
        <w:rPr>
          <w:i w:val="0"/>
          <w:iCs/>
        </w:rPr>
        <w:lastRenderedPageBreak/>
        <w:t>T</w:t>
      </w:r>
      <w:r w:rsidR="0049659A" w:rsidRPr="00791020">
        <w:rPr>
          <w:i w:val="0"/>
          <w:iCs/>
        </w:rPr>
        <w:t>est</w:t>
      </w:r>
      <w:bookmarkEnd w:id="31"/>
      <w:r w:rsidR="0049659A" w:rsidRPr="00791020">
        <w:rPr>
          <w:i w:val="0"/>
          <w:iCs/>
        </w:rPr>
        <w:t>s effectués</w:t>
      </w:r>
      <w:bookmarkStart w:id="34" w:name="_Toc25553322"/>
      <w:bookmarkStart w:id="35" w:name="_Toc71691026"/>
      <w:bookmarkStart w:id="36" w:name="_Toc2333871"/>
      <w:bookmarkStart w:id="37" w:name="_GoBack"/>
      <w:bookmarkEnd w:id="32"/>
      <w:bookmarkEnd w:id="33"/>
      <w:bookmarkEnd w:id="37"/>
    </w:p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4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0C6ADA" w:rsidRPr="000C6ADA" w:rsidTr="000C6ADA">
        <w:trPr>
          <w:trHeight w:val="1260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thinDiagStripe" w:color="FFFFFF" w:fill="002060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FF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14.03.2019 Mounir Fiaux </w:t>
            </w:r>
            <w:proofErr w:type="spellStart"/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windows</w:t>
            </w:r>
            <w:proofErr w:type="spellEnd"/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10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21.03.2019 Mounir Fiaux </w:t>
            </w:r>
            <w:proofErr w:type="spellStart"/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windows</w:t>
            </w:r>
            <w:proofErr w:type="spellEnd"/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10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25.03.2019 Mounir Fiaux </w:t>
            </w:r>
            <w:proofErr w:type="spellStart"/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windows</w:t>
            </w:r>
            <w:proofErr w:type="spellEnd"/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10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28.03.2019 Mounir Fiaux </w:t>
            </w:r>
            <w:proofErr w:type="spellStart"/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windows</w:t>
            </w:r>
            <w:proofErr w:type="spellEnd"/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10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1.03.2019 Mounir Fiaux </w:t>
            </w:r>
            <w:proofErr w:type="spellStart"/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windows</w:t>
            </w:r>
            <w:proofErr w:type="spellEnd"/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10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4.03.2019 Mounir Fiaux </w:t>
            </w:r>
            <w:proofErr w:type="spellStart"/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windows</w:t>
            </w:r>
            <w:proofErr w:type="spellEnd"/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10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8.03.2019 Mounir Fiaux </w:t>
            </w:r>
            <w:proofErr w:type="spellStart"/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windows</w:t>
            </w:r>
            <w:proofErr w:type="spellEnd"/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 10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C6ADA" w:rsidRPr="000C6ADA" w:rsidTr="000C6ADA">
        <w:trPr>
          <w:trHeight w:val="300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lancer le jeu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</w:tr>
      <w:tr w:rsidR="000C6ADA" w:rsidRPr="000C6ADA" w:rsidTr="000C6ADA">
        <w:trPr>
          <w:trHeight w:val="60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créer l'interface principale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</w:tr>
      <w:tr w:rsidR="000C6ADA" w:rsidRPr="000C6ADA" w:rsidTr="000C6ADA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 xml:space="preserve">afficher l'aide 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</w:tr>
      <w:tr w:rsidR="000C6ADA" w:rsidRPr="000C6ADA" w:rsidTr="000C6ADA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afficher la grille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KO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KO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</w:tr>
      <w:tr w:rsidR="000C6ADA" w:rsidRPr="000C6ADA" w:rsidTr="000C6ADA">
        <w:trPr>
          <w:trHeight w:val="60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afficher la grille avec les  bateaux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</w:tr>
      <w:tr w:rsidR="000C6ADA" w:rsidRPr="000C6ADA" w:rsidTr="000C6ADA">
        <w:trPr>
          <w:trHeight w:val="60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créer les grilles par défaut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</w:tr>
      <w:tr w:rsidR="000C6ADA" w:rsidRPr="000C6ADA" w:rsidTr="000C6ADA">
        <w:trPr>
          <w:trHeight w:val="60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créer les grilles aléatoirement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</w:tr>
      <w:tr w:rsidR="000C6ADA" w:rsidRPr="000C6ADA" w:rsidTr="000C6ADA">
        <w:trPr>
          <w:trHeight w:val="60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afficher touché couler et à l'eau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</w:tr>
      <w:tr w:rsidR="000C6ADA" w:rsidRPr="000C6ADA" w:rsidTr="000C6ADA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arrêter le jeu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0000" w:fill="FF00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KO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</w:tr>
      <w:tr w:rsidR="000C6ADA" w:rsidRPr="000C6ADA" w:rsidTr="000C6ADA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quitter le jeu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FF00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sz w:val="22"/>
                <w:szCs w:val="22"/>
                <w:lang w:val="fr-CH" w:eastAsia="fr-CH"/>
              </w:rPr>
              <w:t>OK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</w:tr>
      <w:tr w:rsidR="000C6ADA" w:rsidRPr="000C6ADA" w:rsidTr="000C6ADA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C6ADA" w:rsidRPr="000C6ADA" w:rsidRDefault="000C6ADA" w:rsidP="000C6ADA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ADA" w:rsidRPr="000C6ADA" w:rsidRDefault="000C6ADA" w:rsidP="000C6ADA">
            <w:pPr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ADA" w:rsidRPr="000C6ADA" w:rsidRDefault="000C6ADA" w:rsidP="000C6ADA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ADA" w:rsidRPr="000C6ADA" w:rsidRDefault="000C6ADA" w:rsidP="000C6ADA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ADA" w:rsidRPr="000C6ADA" w:rsidRDefault="000C6ADA" w:rsidP="000C6ADA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ADA" w:rsidRPr="000C6ADA" w:rsidRDefault="000C6ADA" w:rsidP="000C6ADA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ADA" w:rsidRPr="000C6ADA" w:rsidRDefault="000C6ADA" w:rsidP="000C6ADA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ADA" w:rsidRPr="000C6ADA" w:rsidRDefault="000C6ADA" w:rsidP="000C6ADA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ADA" w:rsidRPr="000C6ADA" w:rsidRDefault="000C6ADA" w:rsidP="000C6ADA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ADA" w:rsidRPr="000C6ADA" w:rsidRDefault="000C6ADA" w:rsidP="000C6ADA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ADA" w:rsidRPr="000C6ADA" w:rsidRDefault="000C6ADA" w:rsidP="000C6ADA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C6ADA" w:rsidRPr="000C6ADA" w:rsidRDefault="000C6ADA" w:rsidP="000C6ADA">
            <w:pPr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</w:tr>
      <w:tr w:rsidR="000C6ADA" w:rsidRPr="000C6ADA" w:rsidTr="000C6ADA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</w:tr>
      <w:tr w:rsidR="000C6ADA" w:rsidRPr="000C6ADA" w:rsidTr="000C6ADA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</w:tr>
      <w:tr w:rsidR="000C6ADA" w:rsidRPr="000C6ADA" w:rsidTr="000C6ADA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</w:tr>
      <w:tr w:rsidR="000C6ADA" w:rsidRPr="000C6ADA" w:rsidTr="000C6ADA">
        <w:trPr>
          <w:trHeight w:val="300"/>
        </w:trPr>
        <w:tc>
          <w:tcPr>
            <w:tcW w:w="20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  <w:r w:rsidRPr="000C6ADA"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C6ADA" w:rsidRPr="000C6ADA" w:rsidRDefault="000C6ADA" w:rsidP="000C6ADA">
            <w:pPr>
              <w:jc w:val="center"/>
              <w:rPr>
                <w:rFonts w:ascii="Times New Roman" w:hAnsi="Times New Roman"/>
                <w:sz w:val="20"/>
                <w:lang w:val="fr-CH" w:eastAsia="fr-CH"/>
              </w:rPr>
            </w:pPr>
          </w:p>
        </w:tc>
      </w:tr>
    </w:tbl>
    <w:p w:rsidR="000C6ADA" w:rsidRDefault="00777A6A">
      <w:pPr>
        <w:sectPr w:rsidR="000C6ADA" w:rsidSect="00777A6A">
          <w:pgSz w:w="16838" w:h="11906" w:orient="landscape" w:code="9"/>
          <w:pgMar w:top="1418" w:right="1418" w:bottom="1418" w:left="1418" w:header="720" w:footer="720" w:gutter="0"/>
          <w:cols w:space="720"/>
          <w:titlePg/>
          <w:docGrid w:linePitch="326"/>
        </w:sectPr>
      </w:pPr>
      <w:r>
        <w:br w:type="page"/>
      </w:r>
    </w:p>
    <w:p w:rsidR="00777A6A" w:rsidRDefault="00777A6A">
      <w:pPr>
        <w:rPr>
          <w:b/>
          <w:i/>
          <w:u w:val="single"/>
        </w:rPr>
      </w:pPr>
    </w:p>
    <w:p w:rsidR="00CF39A8" w:rsidRDefault="0049659A" w:rsidP="003C1793">
      <w:pPr>
        <w:pStyle w:val="Titre2"/>
      </w:pPr>
      <w:r w:rsidRPr="00791020">
        <w:t xml:space="preserve">Erreurs </w:t>
      </w:r>
      <w:bookmarkEnd w:id="34"/>
      <w:r w:rsidRPr="00791020">
        <w:t>restantes</w:t>
      </w:r>
      <w:bookmarkEnd w:id="35"/>
      <w:bookmarkEnd w:id="36"/>
      <w:r w:rsidRPr="00791020">
        <w:t xml:space="preserve">  </w:t>
      </w:r>
    </w:p>
    <w:p w:rsidR="00CF39A8" w:rsidRDefault="0049659A" w:rsidP="00297836">
      <w:pPr>
        <w:pStyle w:val="Help"/>
      </w:pPr>
      <w:bookmarkStart w:id="38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8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684B3D">
      <w:pPr>
        <w:pStyle w:val="Titre1"/>
        <w:tabs>
          <w:tab w:val="num" w:pos="360"/>
        </w:tabs>
      </w:pPr>
      <w:bookmarkStart w:id="39" w:name="_Toc25553328"/>
      <w:bookmarkStart w:id="40" w:name="_Toc71703263"/>
      <w:bookmarkStart w:id="41" w:name="_Toc2333872"/>
      <w:r w:rsidRPr="0049659A">
        <w:t>C</w:t>
      </w:r>
      <w:bookmarkEnd w:id="39"/>
      <w:bookmarkEnd w:id="40"/>
      <w:r w:rsidR="00684B3D">
        <w:t>onclusions</w:t>
      </w:r>
      <w:bookmarkEnd w:id="41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42" w:name="_Toc71703264"/>
      <w:bookmarkStart w:id="43" w:name="_Toc2333873"/>
      <w:r w:rsidRPr="0049659A">
        <w:t>A</w:t>
      </w:r>
      <w:bookmarkEnd w:id="42"/>
      <w:r w:rsidR="00684B3D">
        <w:t>nnexes</w:t>
      </w:r>
      <w:bookmarkEnd w:id="43"/>
    </w:p>
    <w:p w:rsidR="00CF39A8" w:rsidRDefault="00AA0785" w:rsidP="00AA0785">
      <w:pPr>
        <w:pStyle w:val="Titre2"/>
        <w:rPr>
          <w:i w:val="0"/>
          <w:iCs/>
        </w:rPr>
      </w:pPr>
      <w:bookmarkStart w:id="44" w:name="_Toc71703265"/>
      <w:bookmarkStart w:id="45" w:name="_Toc2333874"/>
      <w:r w:rsidRPr="00791020">
        <w:rPr>
          <w:i w:val="0"/>
          <w:iCs/>
        </w:rPr>
        <w:t>Sources – Bibliographie</w:t>
      </w:r>
      <w:bookmarkEnd w:id="44"/>
      <w:bookmarkEnd w:id="45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AA0785">
      <w:pPr>
        <w:pStyle w:val="Titre2"/>
        <w:rPr>
          <w:i w:val="0"/>
          <w:iCs/>
        </w:rPr>
      </w:pPr>
      <w:bookmarkStart w:id="46" w:name="_Toc25553330"/>
      <w:bookmarkStart w:id="47" w:name="_Toc71703266"/>
      <w:bookmarkStart w:id="48" w:name="_Toc2333875"/>
      <w:r w:rsidRPr="00791020">
        <w:rPr>
          <w:i w:val="0"/>
          <w:iCs/>
        </w:rPr>
        <w:t xml:space="preserve">Journal de bord </w:t>
      </w:r>
      <w:bookmarkEnd w:id="46"/>
      <w:bookmarkEnd w:id="47"/>
      <w:r w:rsidR="00E109AA">
        <w:rPr>
          <w:i w:val="0"/>
          <w:iCs/>
        </w:rPr>
        <w:t>du projet</w:t>
      </w:r>
      <w:bookmarkEnd w:id="48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18"/>
        <w:gridCol w:w="7368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Pr="00A565C6" w:rsidRDefault="00A565C6" w:rsidP="00F53ED8">
            <w:pPr>
              <w:rPr>
                <w:lang w:val="fr-CH"/>
              </w:rPr>
            </w:pPr>
            <w:r>
              <w:rPr>
                <w:lang w:val="fr-CH"/>
              </w:rPr>
              <w:t>18.03.2019</w:t>
            </w:r>
          </w:p>
        </w:tc>
        <w:tc>
          <w:tcPr>
            <w:tcW w:w="7652" w:type="dxa"/>
          </w:tcPr>
          <w:p w:rsidR="00A565C6" w:rsidRDefault="00A565C6" w:rsidP="00F53ED8">
            <w:r>
              <w:t>Publication de la première version du document de projet dans le journal de bord</w:t>
            </w:r>
          </w:p>
        </w:tc>
      </w:tr>
      <w:tr w:rsidR="00A565C6" w:rsidTr="002C6F74">
        <w:tc>
          <w:tcPr>
            <w:tcW w:w="1134" w:type="dxa"/>
          </w:tcPr>
          <w:p w:rsidR="00A565C6" w:rsidRDefault="00A565C6" w:rsidP="00F53ED8">
            <w:pPr>
              <w:rPr>
                <w:lang w:val="fr-CH"/>
              </w:rPr>
            </w:pPr>
            <w:r>
              <w:rPr>
                <w:lang w:val="fr-CH"/>
              </w:rPr>
              <w:t>25.03.2019</w:t>
            </w:r>
          </w:p>
        </w:tc>
        <w:tc>
          <w:tcPr>
            <w:tcW w:w="7652" w:type="dxa"/>
          </w:tcPr>
          <w:p w:rsidR="00A565C6" w:rsidRDefault="00A565C6" w:rsidP="00F53ED8">
            <w:r>
              <w:t xml:space="preserve">Fin de la grille sans modèle </w:t>
            </w:r>
          </w:p>
        </w:tc>
      </w:tr>
      <w:tr w:rsidR="00A565C6" w:rsidTr="002C6F74">
        <w:tc>
          <w:tcPr>
            <w:tcW w:w="1134" w:type="dxa"/>
          </w:tcPr>
          <w:p w:rsidR="00A565C6" w:rsidRPr="00A565C6" w:rsidRDefault="00A565C6" w:rsidP="00F53ED8">
            <w:r>
              <w:t>28.03.2019</w:t>
            </w:r>
          </w:p>
        </w:tc>
        <w:tc>
          <w:tcPr>
            <w:tcW w:w="7652" w:type="dxa"/>
          </w:tcPr>
          <w:p w:rsidR="00A565C6" w:rsidRDefault="00A565C6" w:rsidP="00F53ED8">
            <w:r>
              <w:t>Fin de création de la grille avec modèle</w:t>
            </w:r>
          </w:p>
        </w:tc>
      </w:tr>
      <w:tr w:rsidR="00A565C6" w:rsidTr="002C6F74">
        <w:tc>
          <w:tcPr>
            <w:tcW w:w="1134" w:type="dxa"/>
          </w:tcPr>
          <w:p w:rsidR="00A565C6" w:rsidRDefault="00A565C6" w:rsidP="00F53ED8">
            <w:pPr>
              <w:rPr>
                <w:lang w:val="fr-CH"/>
              </w:rPr>
            </w:pPr>
            <w:r>
              <w:rPr>
                <w:lang w:val="fr-CH"/>
              </w:rPr>
              <w:t>28.03.2019</w:t>
            </w:r>
          </w:p>
        </w:tc>
        <w:tc>
          <w:tcPr>
            <w:tcW w:w="7652" w:type="dxa"/>
          </w:tcPr>
          <w:p w:rsidR="00A565C6" w:rsidRDefault="00A565C6" w:rsidP="00F53ED8"/>
        </w:tc>
      </w:tr>
      <w:tr w:rsidR="00A565C6" w:rsidTr="002C6F74">
        <w:tc>
          <w:tcPr>
            <w:tcW w:w="1134" w:type="dxa"/>
          </w:tcPr>
          <w:p w:rsidR="00A565C6" w:rsidRDefault="00A565C6" w:rsidP="00F53ED8">
            <w:pPr>
              <w:rPr>
                <w:lang w:val="fr-CH"/>
              </w:rPr>
            </w:pPr>
          </w:p>
        </w:tc>
        <w:tc>
          <w:tcPr>
            <w:tcW w:w="7652" w:type="dxa"/>
          </w:tcPr>
          <w:p w:rsidR="00A565C6" w:rsidRDefault="00A565C6" w:rsidP="00F53ED8"/>
        </w:tc>
      </w:tr>
    </w:tbl>
    <w:p w:rsidR="00591119" w:rsidRDefault="00591119" w:rsidP="00591119">
      <w:pPr>
        <w:rPr>
          <w:szCs w:val="14"/>
        </w:rPr>
      </w:pPr>
    </w:p>
    <w:sectPr w:rsidR="00591119" w:rsidSect="000C6ADA"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D21" w:rsidRDefault="00EF6D21">
      <w:r>
        <w:separator/>
      </w:r>
    </w:p>
  </w:endnote>
  <w:endnote w:type="continuationSeparator" w:id="0">
    <w:p w:rsidR="00EF6D21" w:rsidRDefault="00EF6D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0E1BE0">
    <w:pPr>
      <w:pStyle w:val="Pieddepage"/>
      <w:pBdr>
        <w:top w:val="single" w:sz="4" w:space="1" w:color="auto"/>
      </w:pBdr>
    </w:pPr>
    <w:r>
      <w:t>Mounir Fiaux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B25CE1">
      <w:rPr>
        <w:rStyle w:val="Numrodepage"/>
        <w:noProof/>
      </w:rPr>
      <w:t>5</w:t>
    </w:r>
    <w:r w:rsidR="00DB2183">
      <w:rPr>
        <w:rStyle w:val="Numrodepage"/>
      </w:rPr>
      <w:fldChar w:fldCharType="end"/>
    </w:r>
    <w:r w:rsidR="00DB2183">
      <w:tab/>
    </w:r>
    <w:r w:rsidR="00EF6D21">
      <w:fldChar w:fldCharType="begin"/>
    </w:r>
    <w:r w:rsidR="00EF6D21">
      <w:instrText xml:space="preserve"> SAVEDATE  \* MERGEFORMAT </w:instrText>
    </w:r>
    <w:r w:rsidR="00EF6D21">
      <w:fldChar w:fldCharType="separate"/>
    </w:r>
    <w:r w:rsidR="000C6ADA">
      <w:rPr>
        <w:noProof/>
      </w:rPr>
      <w:t>21/03/2019 10:23:00</w:t>
    </w:r>
    <w:r w:rsidR="00EF6D21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D21" w:rsidRDefault="00EF6D21">
      <w:r>
        <w:separator/>
      </w:r>
    </w:p>
  </w:footnote>
  <w:footnote w:type="continuationSeparator" w:id="0">
    <w:p w:rsidR="00EF6D21" w:rsidRDefault="00EF6D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E1BE0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E0"/>
    <w:rsid w:val="00046B84"/>
    <w:rsid w:val="0005613A"/>
    <w:rsid w:val="000C6ADA"/>
    <w:rsid w:val="000C7908"/>
    <w:rsid w:val="000E1BE0"/>
    <w:rsid w:val="00106180"/>
    <w:rsid w:val="00124E46"/>
    <w:rsid w:val="001336D7"/>
    <w:rsid w:val="00160A39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74746"/>
    <w:rsid w:val="00281546"/>
    <w:rsid w:val="00297836"/>
    <w:rsid w:val="002A1DB5"/>
    <w:rsid w:val="002B1F85"/>
    <w:rsid w:val="002C4C01"/>
    <w:rsid w:val="002C6F74"/>
    <w:rsid w:val="002E5622"/>
    <w:rsid w:val="002F39FF"/>
    <w:rsid w:val="00300590"/>
    <w:rsid w:val="003328AE"/>
    <w:rsid w:val="00337744"/>
    <w:rsid w:val="00360243"/>
    <w:rsid w:val="00371ECE"/>
    <w:rsid w:val="00373E0A"/>
    <w:rsid w:val="00387A94"/>
    <w:rsid w:val="00387E54"/>
    <w:rsid w:val="003B09E6"/>
    <w:rsid w:val="003C1793"/>
    <w:rsid w:val="003F2179"/>
    <w:rsid w:val="0040128D"/>
    <w:rsid w:val="00432F3D"/>
    <w:rsid w:val="004502D9"/>
    <w:rsid w:val="0049659A"/>
    <w:rsid w:val="004C1895"/>
    <w:rsid w:val="004C38FB"/>
    <w:rsid w:val="004D2F9B"/>
    <w:rsid w:val="004F521F"/>
    <w:rsid w:val="005143EF"/>
    <w:rsid w:val="00561793"/>
    <w:rsid w:val="00577704"/>
    <w:rsid w:val="00591119"/>
    <w:rsid w:val="005B43CB"/>
    <w:rsid w:val="005E1E76"/>
    <w:rsid w:val="005F2769"/>
    <w:rsid w:val="006226C6"/>
    <w:rsid w:val="00641AD2"/>
    <w:rsid w:val="00647782"/>
    <w:rsid w:val="006679E6"/>
    <w:rsid w:val="00682F47"/>
    <w:rsid w:val="00684B3D"/>
    <w:rsid w:val="006E2C58"/>
    <w:rsid w:val="006F2F14"/>
    <w:rsid w:val="00716E7F"/>
    <w:rsid w:val="00726EB7"/>
    <w:rsid w:val="0075205B"/>
    <w:rsid w:val="0076568A"/>
    <w:rsid w:val="007676A0"/>
    <w:rsid w:val="00777A6A"/>
    <w:rsid w:val="00782186"/>
    <w:rsid w:val="00791020"/>
    <w:rsid w:val="00797537"/>
    <w:rsid w:val="007A2CC8"/>
    <w:rsid w:val="007A3BEA"/>
    <w:rsid w:val="007C53D3"/>
    <w:rsid w:val="00810BC9"/>
    <w:rsid w:val="00811908"/>
    <w:rsid w:val="0083170D"/>
    <w:rsid w:val="008658D9"/>
    <w:rsid w:val="00895B96"/>
    <w:rsid w:val="008B1EAB"/>
    <w:rsid w:val="008D7200"/>
    <w:rsid w:val="00903A27"/>
    <w:rsid w:val="009319BC"/>
    <w:rsid w:val="00992256"/>
    <w:rsid w:val="009F64CF"/>
    <w:rsid w:val="00A14804"/>
    <w:rsid w:val="00A3062E"/>
    <w:rsid w:val="00A51FDC"/>
    <w:rsid w:val="00A565C6"/>
    <w:rsid w:val="00A70F6A"/>
    <w:rsid w:val="00AA0785"/>
    <w:rsid w:val="00AE470C"/>
    <w:rsid w:val="00B25CE1"/>
    <w:rsid w:val="00B263B7"/>
    <w:rsid w:val="00B31079"/>
    <w:rsid w:val="00B557E4"/>
    <w:rsid w:val="00B673BB"/>
    <w:rsid w:val="00B9358C"/>
    <w:rsid w:val="00BA0FF8"/>
    <w:rsid w:val="00C315ED"/>
    <w:rsid w:val="00C505B1"/>
    <w:rsid w:val="00C85B1A"/>
    <w:rsid w:val="00C930E9"/>
    <w:rsid w:val="00CB3227"/>
    <w:rsid w:val="00CD19ED"/>
    <w:rsid w:val="00CD212A"/>
    <w:rsid w:val="00CF39A8"/>
    <w:rsid w:val="00D069EA"/>
    <w:rsid w:val="00D14A10"/>
    <w:rsid w:val="00D23E24"/>
    <w:rsid w:val="00DA4CCB"/>
    <w:rsid w:val="00DB2183"/>
    <w:rsid w:val="00DB4900"/>
    <w:rsid w:val="00E109AA"/>
    <w:rsid w:val="00E30CDF"/>
    <w:rsid w:val="00E42F56"/>
    <w:rsid w:val="00E63311"/>
    <w:rsid w:val="00ED3A54"/>
    <w:rsid w:val="00ED50C4"/>
    <w:rsid w:val="00EF6D21"/>
    <w:rsid w:val="00F028FF"/>
    <w:rsid w:val="00F4663F"/>
    <w:rsid w:val="00F53ED8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0630BED9"/>
  <w14:defaultImageDpi w14:val="300"/>
  <w15:chartTrackingRefBased/>
  <w15:docId w15:val="{E8C6E1A0-D8A9-4AAB-8E4A-5CFCD84E1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3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nir-Yann.FIAUX\Downloads\Dossier%20de%20projet%20CPNV%20v9%20(3)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 de projet CPNV v9 (3).dotx</Template>
  <TotalTime>176</TotalTime>
  <Pages>1</Pages>
  <Words>1323</Words>
  <Characters>7277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8583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FIAUX Mounir-Yann</dc:creator>
  <cp:keywords/>
  <cp:lastModifiedBy>FIAUX Mounir-Yann</cp:lastModifiedBy>
  <cp:revision>8</cp:revision>
  <cp:lastPrinted>2004-09-01T12:58:00Z</cp:lastPrinted>
  <dcterms:created xsi:type="dcterms:W3CDTF">2019-03-15T10:01:00Z</dcterms:created>
  <dcterms:modified xsi:type="dcterms:W3CDTF">2019-03-28T09:42:00Z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